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93C4" w14:textId="51E61D7F" w:rsidR="00F868A8" w:rsidRDefault="00657FC8">
      <w:pPr>
        <w:rPr>
          <w:b/>
          <w:bCs/>
          <w:u w:val="single"/>
        </w:rPr>
      </w:pPr>
      <w:r>
        <w:rPr>
          <w:b/>
          <w:bCs/>
          <w:u w:val="single"/>
        </w:rPr>
        <w:t>Dokument: Beskrivning av 3NF “SUN FLOWER</w:t>
      </w:r>
      <w:r>
        <w:rPr>
          <w:b/>
          <w:bCs/>
          <w:u w:val="single"/>
        </w:rPr>
        <w:t xml:space="preserve"> HOTEL</w:t>
      </w:r>
      <w:r>
        <w:rPr>
          <w:b/>
          <w:bCs/>
          <w:u w:val="single"/>
        </w:rPr>
        <w:t>” Projektet</w:t>
      </w:r>
    </w:p>
    <w:p w14:paraId="359193C5" w14:textId="77777777" w:rsidR="00F868A8" w:rsidRDefault="00657FC8">
      <w:pPr>
        <w:rPr>
          <w:b/>
          <w:bCs/>
        </w:rPr>
      </w:pPr>
      <w:r>
        <w:rPr>
          <w:b/>
          <w:bCs/>
        </w:rPr>
        <w:t>1. Vad är 3NF?</w:t>
      </w:r>
    </w:p>
    <w:p w14:paraId="359193C6" w14:textId="77777777" w:rsidR="00F868A8" w:rsidRDefault="00657FC8">
      <w:r>
        <w:t>Tredje normalformen (3NF) är en databasdesignprincip som syftar till att:</w:t>
      </w:r>
    </w:p>
    <w:p w14:paraId="359193C7" w14:textId="77777777" w:rsidR="00F868A8" w:rsidRDefault="00657FC8">
      <w:pPr>
        <w:numPr>
          <w:ilvl w:val="0"/>
          <w:numId w:val="1"/>
        </w:numPr>
      </w:pPr>
      <w:r>
        <w:t>Eliminera redundanta data.</w:t>
      </w:r>
    </w:p>
    <w:p w14:paraId="359193C8" w14:textId="77777777" w:rsidR="00F868A8" w:rsidRDefault="00657FC8">
      <w:pPr>
        <w:numPr>
          <w:ilvl w:val="0"/>
          <w:numId w:val="1"/>
        </w:numPr>
      </w:pPr>
      <w:r>
        <w:t xml:space="preserve">Säkerställa att varje kolumn är </w:t>
      </w:r>
      <w:r>
        <w:rPr>
          <w:b/>
          <w:bCs/>
        </w:rPr>
        <w:t xml:space="preserve">beroende av den </w:t>
      </w:r>
      <w:r>
        <w:rPr>
          <w:b/>
          <w:bCs/>
        </w:rPr>
        <w:t>primära nyckeln</w:t>
      </w:r>
      <w:r>
        <w:t xml:space="preserve"> och ingenting annat.</w:t>
      </w:r>
    </w:p>
    <w:p w14:paraId="359193C9" w14:textId="77777777" w:rsidR="00F868A8" w:rsidRDefault="00657FC8">
      <w:r>
        <w:t xml:space="preserve">En tabell är i </w:t>
      </w:r>
      <w:r>
        <w:rPr>
          <w:b/>
          <w:bCs/>
        </w:rPr>
        <w:t>3NF</w:t>
      </w:r>
      <w:r>
        <w:t xml:space="preserve"> om den uppfyller följande:</w:t>
      </w:r>
    </w:p>
    <w:p w14:paraId="359193CA" w14:textId="77777777" w:rsidR="00F868A8" w:rsidRDefault="00657FC8">
      <w:pPr>
        <w:numPr>
          <w:ilvl w:val="0"/>
          <w:numId w:val="2"/>
        </w:numPr>
      </w:pPr>
      <w:r>
        <w:t xml:space="preserve">Tabellen är i </w:t>
      </w:r>
      <w:r>
        <w:rPr>
          <w:b/>
          <w:bCs/>
        </w:rPr>
        <w:t>1NF</w:t>
      </w:r>
      <w:r>
        <w:t>: Alla kolumner innehåller atomära värden (inga upprepningar).</w:t>
      </w:r>
    </w:p>
    <w:p w14:paraId="359193CB" w14:textId="77777777" w:rsidR="00F868A8" w:rsidRDefault="00657FC8">
      <w:pPr>
        <w:numPr>
          <w:ilvl w:val="0"/>
          <w:numId w:val="2"/>
        </w:numPr>
      </w:pPr>
      <w:r>
        <w:t xml:space="preserve">Tabellen är i </w:t>
      </w:r>
      <w:r>
        <w:rPr>
          <w:b/>
          <w:bCs/>
        </w:rPr>
        <w:t>2NF</w:t>
      </w:r>
      <w:r>
        <w:t xml:space="preserve">: Alla icke-nyckelkolumner är </w:t>
      </w:r>
      <w:r>
        <w:rPr>
          <w:b/>
          <w:bCs/>
        </w:rPr>
        <w:t>fullt funktionellt beroende av hela primärnyckeln</w:t>
      </w:r>
      <w:r>
        <w:t>.</w:t>
      </w:r>
    </w:p>
    <w:p w14:paraId="359193CC" w14:textId="77777777" w:rsidR="00F868A8" w:rsidRDefault="00657FC8">
      <w:pPr>
        <w:numPr>
          <w:ilvl w:val="0"/>
          <w:numId w:val="2"/>
        </w:numPr>
      </w:pPr>
      <w:r>
        <w:t xml:space="preserve">Tabellen är i </w:t>
      </w:r>
      <w:r>
        <w:rPr>
          <w:b/>
          <w:bCs/>
        </w:rPr>
        <w:t>3NF</w:t>
      </w:r>
      <w:r>
        <w:t>: Inga icke-nyckelkolumner är transitivt beroende av andra icke-nyckelkolumner.</w:t>
      </w:r>
    </w:p>
    <w:p w14:paraId="359193CD" w14:textId="77777777" w:rsidR="00F868A8" w:rsidRDefault="00657FC8">
      <w:r>
        <w:rPr>
          <w:noProof/>
        </w:rPr>
        <mc:AlternateContent>
          <mc:Choice Requires="wps">
            <w:drawing>
              <wp:inline distT="0" distB="0" distL="0" distR="0" wp14:anchorId="359193C4" wp14:editId="359193C5">
                <wp:extent cx="41614728" cy="1271"/>
                <wp:effectExtent l="0" t="0" r="28572" b="36829"/>
                <wp:docPr id="939875036" name="Horizontal 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66A8D8B" id="Horizontal Line 4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9193CE" w14:textId="77777777" w:rsidR="00F868A8" w:rsidRDefault="00657FC8">
      <w:pPr>
        <w:rPr>
          <w:b/>
          <w:bCs/>
        </w:rPr>
      </w:pPr>
      <w:r>
        <w:rPr>
          <w:b/>
          <w:bCs/>
        </w:rPr>
        <w:t>2. Implementation av 3NF</w:t>
      </w:r>
    </w:p>
    <w:p w14:paraId="359193CF" w14:textId="77777777" w:rsidR="00F868A8" w:rsidRDefault="00657FC8">
      <w:pPr>
        <w:rPr>
          <w:b/>
          <w:bCs/>
        </w:rPr>
      </w:pPr>
      <w:r>
        <w:rPr>
          <w:b/>
          <w:bCs/>
        </w:rPr>
        <w:t>Tabell 1: Guests</w:t>
      </w:r>
    </w:p>
    <w:p w14:paraId="359193D0" w14:textId="77777777" w:rsidR="00F868A8" w:rsidRDefault="00657FC8">
      <w:r>
        <w:t>CREATE TABLE Guests (</w:t>
      </w:r>
    </w:p>
    <w:p w14:paraId="359193D1" w14:textId="77777777" w:rsidR="00F868A8" w:rsidRDefault="00657FC8">
      <w:r>
        <w:t xml:space="preserve">    GuestId INT PRIMARY KEY,</w:t>
      </w:r>
    </w:p>
    <w:p w14:paraId="359193D2" w14:textId="77777777" w:rsidR="00F868A8" w:rsidRDefault="00657FC8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14:paraId="359193D3" w14:textId="77777777" w:rsidR="00F868A8" w:rsidRDefault="00657FC8">
      <w:r>
        <w:t xml:space="preserve">    </w:t>
      </w:r>
      <w:r>
        <w:t xml:space="preserve">ContactNumber </w:t>
      </w:r>
      <w:proofErr w:type="gramStart"/>
      <w:r>
        <w:t>NVARCHAR(</w:t>
      </w:r>
      <w:proofErr w:type="gramEnd"/>
      <w:r>
        <w:t>15),</w:t>
      </w:r>
    </w:p>
    <w:p w14:paraId="359193D4" w14:textId="77777777" w:rsidR="00F868A8" w:rsidRDefault="00657FC8">
      <w:r>
        <w:t xml:space="preserve">    Email </w:t>
      </w:r>
      <w:proofErr w:type="gramStart"/>
      <w:r>
        <w:t>NVARCHAR(</w:t>
      </w:r>
      <w:proofErr w:type="gramEnd"/>
      <w:r>
        <w:t>100)</w:t>
      </w:r>
    </w:p>
    <w:p w14:paraId="359193D5" w14:textId="77777777" w:rsidR="00F868A8" w:rsidRDefault="00657FC8">
      <w:proofErr w:type="gramStart"/>
      <w:r>
        <w:t>);</w:t>
      </w:r>
      <w:proofErr w:type="gramEnd"/>
    </w:p>
    <w:p w14:paraId="359193D6" w14:textId="77777777" w:rsidR="00F868A8" w:rsidRDefault="00657FC8">
      <w:pPr>
        <w:numPr>
          <w:ilvl w:val="0"/>
          <w:numId w:val="3"/>
        </w:numPr>
      </w:pPr>
      <w:r>
        <w:rPr>
          <w:b/>
          <w:bCs/>
        </w:rPr>
        <w:t>1NF</w:t>
      </w:r>
      <w:r>
        <w:t>: Varje kolumn innehåller ett unikt och atomärt värde.</w:t>
      </w:r>
    </w:p>
    <w:p w14:paraId="359193D7" w14:textId="77777777" w:rsidR="00F868A8" w:rsidRDefault="00657FC8">
      <w:pPr>
        <w:numPr>
          <w:ilvl w:val="0"/>
          <w:numId w:val="3"/>
        </w:numPr>
      </w:pPr>
      <w:r>
        <w:rPr>
          <w:b/>
          <w:bCs/>
        </w:rPr>
        <w:t>2NF</w:t>
      </w:r>
      <w:r>
        <w:t>: GuestId är primärnyckeln, och alla övriga kolumner är fullt beroende av GuestId.</w:t>
      </w:r>
    </w:p>
    <w:p w14:paraId="359193D8" w14:textId="77777777" w:rsidR="00F868A8" w:rsidRDefault="00657FC8">
      <w:pPr>
        <w:numPr>
          <w:ilvl w:val="0"/>
          <w:numId w:val="3"/>
        </w:numPr>
      </w:pPr>
      <w:r>
        <w:rPr>
          <w:b/>
          <w:bCs/>
        </w:rPr>
        <w:t>3NF</w:t>
      </w:r>
      <w:r>
        <w:t>: Inga kolumner är beroende av varandra; Name, ContactNumber, och Email är endast beroende av GuestId.</w:t>
      </w:r>
    </w:p>
    <w:p w14:paraId="359193D9" w14:textId="77777777" w:rsidR="00F868A8" w:rsidRDefault="00657FC8">
      <w:r>
        <w:rPr>
          <w:noProof/>
        </w:rPr>
        <mc:AlternateContent>
          <mc:Choice Requires="wps">
            <w:drawing>
              <wp:inline distT="0" distB="0" distL="0" distR="0" wp14:anchorId="359193C6" wp14:editId="359193C7">
                <wp:extent cx="41614728" cy="1271"/>
                <wp:effectExtent l="0" t="0" r="28572" b="36829"/>
                <wp:docPr id="241368899" name="Horizontal 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22407F5" id="Horizontal Line 4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9193DA" w14:textId="77777777" w:rsidR="00F868A8" w:rsidRDefault="00F868A8">
      <w:pPr>
        <w:rPr>
          <w:b/>
          <w:bCs/>
        </w:rPr>
      </w:pPr>
    </w:p>
    <w:p w14:paraId="359193DB" w14:textId="77777777" w:rsidR="00F868A8" w:rsidRDefault="00F868A8">
      <w:pPr>
        <w:rPr>
          <w:b/>
          <w:bCs/>
        </w:rPr>
      </w:pPr>
    </w:p>
    <w:p w14:paraId="359193DC" w14:textId="77777777" w:rsidR="00F868A8" w:rsidRDefault="00657FC8">
      <w:pPr>
        <w:rPr>
          <w:b/>
          <w:bCs/>
        </w:rPr>
      </w:pPr>
      <w:r>
        <w:rPr>
          <w:b/>
          <w:bCs/>
        </w:rPr>
        <w:t>Tabell 2: Rooms</w:t>
      </w:r>
    </w:p>
    <w:p w14:paraId="359193DD" w14:textId="77777777" w:rsidR="00F868A8" w:rsidRDefault="00657FC8">
      <w:r>
        <w:lastRenderedPageBreak/>
        <w:t>CREATE TABLE Rooms (</w:t>
      </w:r>
    </w:p>
    <w:p w14:paraId="359193DE" w14:textId="77777777" w:rsidR="00F868A8" w:rsidRDefault="00657FC8">
      <w:r>
        <w:t xml:space="preserve">    RoomNumber INT PRIMARY KEY,</w:t>
      </w:r>
    </w:p>
    <w:p w14:paraId="359193DF" w14:textId="77777777" w:rsidR="00F868A8" w:rsidRDefault="00657FC8">
      <w:r>
        <w:t xml:space="preserve">    Type </w:t>
      </w:r>
      <w:proofErr w:type="gramStart"/>
      <w:r>
        <w:t>NVARCHAR(</w:t>
      </w:r>
      <w:proofErr w:type="gramEnd"/>
      <w:r>
        <w:t>50),</w:t>
      </w:r>
    </w:p>
    <w:p w14:paraId="359193E0" w14:textId="77777777" w:rsidR="00F868A8" w:rsidRDefault="00657FC8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359193E1" w14:textId="77777777" w:rsidR="00F868A8" w:rsidRDefault="00657FC8">
      <w:r>
        <w:t xml:space="preserve">    IsAvailable BIT,</w:t>
      </w:r>
    </w:p>
    <w:p w14:paraId="359193E2" w14:textId="77777777" w:rsidR="00F868A8" w:rsidRDefault="00657FC8">
      <w:r>
        <w:t xml:space="preserve">    ExtraBeds INT,</w:t>
      </w:r>
    </w:p>
    <w:p w14:paraId="359193E3" w14:textId="77777777" w:rsidR="00F868A8" w:rsidRDefault="00657FC8">
      <w:r>
        <w:t xml:space="preserve">    Size INT,</w:t>
      </w:r>
    </w:p>
    <w:p w14:paraId="359193E4" w14:textId="77777777" w:rsidR="00F868A8" w:rsidRDefault="00657FC8">
      <w:r>
        <w:t xml:space="preserve">    MaxGuests INT</w:t>
      </w:r>
    </w:p>
    <w:p w14:paraId="359193E5" w14:textId="77777777" w:rsidR="00F868A8" w:rsidRDefault="00657FC8">
      <w:proofErr w:type="gramStart"/>
      <w:r>
        <w:t>);</w:t>
      </w:r>
      <w:proofErr w:type="gramEnd"/>
    </w:p>
    <w:p w14:paraId="359193E6" w14:textId="77777777" w:rsidR="00F868A8" w:rsidRDefault="00657FC8">
      <w:pPr>
        <w:numPr>
          <w:ilvl w:val="0"/>
          <w:numId w:val="4"/>
        </w:numPr>
      </w:pPr>
      <w:r>
        <w:rPr>
          <w:b/>
          <w:bCs/>
        </w:rPr>
        <w:t>1NF</w:t>
      </w:r>
      <w:r>
        <w:t xml:space="preserve">: </w:t>
      </w:r>
      <w:r>
        <w:t>Alla kolumner innehåller enkla, atomära värden.</w:t>
      </w:r>
    </w:p>
    <w:p w14:paraId="359193E7" w14:textId="77777777" w:rsidR="00F868A8" w:rsidRDefault="00657FC8">
      <w:pPr>
        <w:numPr>
          <w:ilvl w:val="0"/>
          <w:numId w:val="4"/>
        </w:numPr>
      </w:pPr>
      <w:r>
        <w:rPr>
          <w:b/>
          <w:bCs/>
        </w:rPr>
        <w:t>2NF</w:t>
      </w:r>
      <w:r>
        <w:t>: Alla kolumner är fullt beroende av RoomNumber som är primärnyckeln.</w:t>
      </w:r>
    </w:p>
    <w:p w14:paraId="359193E8" w14:textId="77777777" w:rsidR="00F868A8" w:rsidRDefault="00657FC8">
      <w:pPr>
        <w:numPr>
          <w:ilvl w:val="0"/>
          <w:numId w:val="4"/>
        </w:numPr>
      </w:pPr>
      <w:r>
        <w:rPr>
          <w:b/>
          <w:bCs/>
        </w:rPr>
        <w:t>3NF</w:t>
      </w:r>
      <w:r>
        <w:t>: Ingen kolumn är transitivt beroende av någon annan kolumn.</w:t>
      </w:r>
    </w:p>
    <w:p w14:paraId="359193E9" w14:textId="77777777" w:rsidR="00F868A8" w:rsidRDefault="00657FC8">
      <w:r>
        <w:rPr>
          <w:noProof/>
        </w:rPr>
        <mc:AlternateContent>
          <mc:Choice Requires="wps">
            <w:drawing>
              <wp:inline distT="0" distB="0" distL="0" distR="0" wp14:anchorId="359193C8" wp14:editId="359193C9">
                <wp:extent cx="41614728" cy="1271"/>
                <wp:effectExtent l="0" t="0" r="28572" b="36829"/>
                <wp:docPr id="1548896903" name="Horizontal 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7A33ED7" id="Horizontal Line 4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9193EA" w14:textId="77777777" w:rsidR="00F868A8" w:rsidRDefault="00657FC8">
      <w:pPr>
        <w:rPr>
          <w:b/>
          <w:bCs/>
        </w:rPr>
      </w:pPr>
      <w:r>
        <w:rPr>
          <w:b/>
          <w:bCs/>
        </w:rPr>
        <w:t>Tabell 3: Bookings</w:t>
      </w:r>
    </w:p>
    <w:p w14:paraId="359193EB" w14:textId="77777777" w:rsidR="00F868A8" w:rsidRDefault="00657FC8">
      <w:r>
        <w:t>CREATE TABLE Bookings (</w:t>
      </w:r>
    </w:p>
    <w:p w14:paraId="359193EC" w14:textId="77777777" w:rsidR="00F868A8" w:rsidRDefault="00657FC8">
      <w:r>
        <w:t xml:space="preserve">    BookingId INT PRIMARY KEY,</w:t>
      </w:r>
    </w:p>
    <w:p w14:paraId="359193ED" w14:textId="77777777" w:rsidR="00F868A8" w:rsidRDefault="00657FC8">
      <w:r>
        <w:t xml:space="preserve">    RoomNumber INT FOREIGN KEY REFERENCES </w:t>
      </w:r>
      <w:proofErr w:type="gramStart"/>
      <w:r>
        <w:t>Rooms(</w:t>
      </w:r>
      <w:proofErr w:type="gramEnd"/>
      <w:r>
        <w:t>RoomNumber),</w:t>
      </w:r>
    </w:p>
    <w:p w14:paraId="359193EE" w14:textId="77777777" w:rsidR="00F868A8" w:rsidRDefault="00657FC8">
      <w:r>
        <w:t xml:space="preserve">    GuestId INT FOREIGN KEY REFERENCES </w:t>
      </w:r>
      <w:proofErr w:type="gramStart"/>
      <w:r>
        <w:t>Guests(</w:t>
      </w:r>
      <w:proofErr w:type="gramEnd"/>
      <w:r>
        <w:t>GuestId),</w:t>
      </w:r>
    </w:p>
    <w:p w14:paraId="359193EF" w14:textId="77777777" w:rsidR="00F868A8" w:rsidRDefault="00657FC8">
      <w:r>
        <w:t xml:space="preserve">    CheckInDate DATE NOT NULL,</w:t>
      </w:r>
    </w:p>
    <w:p w14:paraId="359193F0" w14:textId="77777777" w:rsidR="00F868A8" w:rsidRDefault="00657FC8">
      <w:r>
        <w:t xml:space="preserve">    CheckOutDate DATE NOT NULL,</w:t>
      </w:r>
    </w:p>
    <w:p w14:paraId="359193F1" w14:textId="77777777" w:rsidR="00F868A8" w:rsidRDefault="00657FC8">
      <w:r>
        <w:t xml:space="preserve">    EmployeeId INT FOREIGN KEY REFERENCES </w:t>
      </w:r>
      <w:proofErr w:type="gramStart"/>
      <w:r>
        <w:t>Employees(</w:t>
      </w:r>
      <w:proofErr w:type="gramEnd"/>
      <w:r>
        <w:t>EmployeeId)</w:t>
      </w:r>
    </w:p>
    <w:p w14:paraId="359193F2" w14:textId="77777777" w:rsidR="00F868A8" w:rsidRDefault="00657FC8">
      <w:proofErr w:type="gramStart"/>
      <w:r>
        <w:t>);</w:t>
      </w:r>
      <w:proofErr w:type="gramEnd"/>
    </w:p>
    <w:p w14:paraId="359193F3" w14:textId="77777777" w:rsidR="00F868A8" w:rsidRDefault="00657FC8">
      <w:pPr>
        <w:numPr>
          <w:ilvl w:val="0"/>
          <w:numId w:val="5"/>
        </w:numPr>
      </w:pPr>
      <w:r>
        <w:rPr>
          <w:b/>
          <w:bCs/>
        </w:rPr>
        <w:t>1NF</w:t>
      </w:r>
      <w:r>
        <w:t>: Alla kolumner innehåller atomära värden.</w:t>
      </w:r>
    </w:p>
    <w:p w14:paraId="359193F4" w14:textId="77777777" w:rsidR="00F868A8" w:rsidRDefault="00657FC8">
      <w:pPr>
        <w:numPr>
          <w:ilvl w:val="0"/>
          <w:numId w:val="5"/>
        </w:numPr>
      </w:pPr>
      <w:r>
        <w:rPr>
          <w:b/>
          <w:bCs/>
        </w:rPr>
        <w:t>2NF</w:t>
      </w:r>
      <w:r>
        <w:t>: Alla kolumner är fullt funktionellt beroende av BookingId.</w:t>
      </w:r>
    </w:p>
    <w:p w14:paraId="359193F5" w14:textId="77777777" w:rsidR="00F868A8" w:rsidRDefault="00657FC8">
      <w:pPr>
        <w:numPr>
          <w:ilvl w:val="0"/>
          <w:numId w:val="5"/>
        </w:numPr>
      </w:pPr>
      <w:r>
        <w:rPr>
          <w:b/>
          <w:bCs/>
        </w:rPr>
        <w:t>3NF</w:t>
      </w:r>
      <w:r>
        <w:t xml:space="preserve">: RoomNumber, GuestId, och EmployeeId är </w:t>
      </w:r>
      <w:r>
        <w:rPr>
          <w:b/>
          <w:bCs/>
        </w:rPr>
        <w:t>nycklar</w:t>
      </w:r>
      <w:r>
        <w:t xml:space="preserve"> som refererar till andra tabeller; inga redundanta data finns.</w:t>
      </w:r>
    </w:p>
    <w:p w14:paraId="359193F6" w14:textId="77777777" w:rsidR="00F868A8" w:rsidRDefault="00657FC8">
      <w:r>
        <w:rPr>
          <w:noProof/>
        </w:rPr>
        <mc:AlternateContent>
          <mc:Choice Requires="wps">
            <w:drawing>
              <wp:inline distT="0" distB="0" distL="0" distR="0" wp14:anchorId="359193CA" wp14:editId="359193CB">
                <wp:extent cx="41614728" cy="1271"/>
                <wp:effectExtent l="0" t="0" r="28572" b="36829"/>
                <wp:docPr id="1700298059" name="Horizontal 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816C367" id="Horizontal Line 4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5469220" w14:textId="77777777" w:rsidR="00657FC8" w:rsidRDefault="00657FC8">
      <w:pPr>
        <w:rPr>
          <w:b/>
          <w:bCs/>
        </w:rPr>
      </w:pPr>
    </w:p>
    <w:p w14:paraId="359193F7" w14:textId="0AF99E9D" w:rsidR="00F868A8" w:rsidRDefault="00657FC8">
      <w:pPr>
        <w:rPr>
          <w:b/>
          <w:bCs/>
        </w:rPr>
      </w:pPr>
      <w:r>
        <w:rPr>
          <w:b/>
          <w:bCs/>
        </w:rPr>
        <w:lastRenderedPageBreak/>
        <w:t>Tabell 4: PaymentInvoices</w:t>
      </w:r>
    </w:p>
    <w:p w14:paraId="359193F8" w14:textId="77777777" w:rsidR="00F868A8" w:rsidRDefault="00657FC8">
      <w:r>
        <w:t>CREATE TABLE PaymentInvoices (</w:t>
      </w:r>
    </w:p>
    <w:p w14:paraId="359193F9" w14:textId="77777777" w:rsidR="00F868A8" w:rsidRDefault="00657FC8">
      <w:r>
        <w:t xml:space="preserve">    PaymentInvoiceId INT PRIMARY KEY,</w:t>
      </w:r>
    </w:p>
    <w:p w14:paraId="359193FA" w14:textId="77777777" w:rsidR="00F868A8" w:rsidRDefault="00657FC8">
      <w:r>
        <w:t xml:space="preserve">    BookingId INT FOREIGN KEY REFERENCES </w:t>
      </w:r>
      <w:proofErr w:type="gramStart"/>
      <w:r>
        <w:t>Bookings(</w:t>
      </w:r>
      <w:proofErr w:type="gramEnd"/>
      <w:r>
        <w:t>BookingId),</w:t>
      </w:r>
    </w:p>
    <w:p w14:paraId="359193FB" w14:textId="77777777" w:rsidR="00F868A8" w:rsidRDefault="00657FC8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359193FC" w14:textId="77777777" w:rsidR="00F868A8" w:rsidRDefault="00657FC8">
      <w:r>
        <w:t xml:space="preserve">    PaymentDate DATE,</w:t>
      </w:r>
    </w:p>
    <w:p w14:paraId="359193FD" w14:textId="77777777" w:rsidR="00F868A8" w:rsidRDefault="00657FC8">
      <w:r>
        <w:t xml:space="preserve">    PaymentMethod </w:t>
      </w:r>
      <w:proofErr w:type="gramStart"/>
      <w:r>
        <w:t>NVARCHAR(</w:t>
      </w:r>
      <w:proofErr w:type="gramEnd"/>
      <w:r>
        <w:t>50),</w:t>
      </w:r>
    </w:p>
    <w:p w14:paraId="359193FE" w14:textId="77777777" w:rsidR="00F868A8" w:rsidRDefault="00657FC8">
      <w:r>
        <w:t xml:space="preserve">    PaymentStatus </w:t>
      </w:r>
      <w:proofErr w:type="gramStart"/>
      <w:r>
        <w:t>NVARCHAR(</w:t>
      </w:r>
      <w:proofErr w:type="gramEnd"/>
      <w:r>
        <w:t>50),</w:t>
      </w:r>
    </w:p>
    <w:p w14:paraId="359193FF" w14:textId="77777777" w:rsidR="00F868A8" w:rsidRDefault="00657FC8">
      <w:r>
        <w:t xml:space="preserve">    InvoiceDate DATE,</w:t>
      </w:r>
    </w:p>
    <w:p w14:paraId="35919400" w14:textId="77777777" w:rsidR="00F868A8" w:rsidRDefault="00657FC8">
      <w:r>
        <w:t xml:space="preserve">    InvoiceNotes </w:t>
      </w:r>
      <w:proofErr w:type="gramStart"/>
      <w:r>
        <w:t>NVARCHAR(</w:t>
      </w:r>
      <w:proofErr w:type="gramEnd"/>
      <w:r>
        <w:t>255)</w:t>
      </w:r>
    </w:p>
    <w:p w14:paraId="35919401" w14:textId="77777777" w:rsidR="00F868A8" w:rsidRDefault="00657FC8">
      <w:proofErr w:type="gramStart"/>
      <w:r>
        <w:t>);</w:t>
      </w:r>
      <w:proofErr w:type="gramEnd"/>
    </w:p>
    <w:p w14:paraId="35919402" w14:textId="77777777" w:rsidR="00F868A8" w:rsidRDefault="00657FC8">
      <w:pPr>
        <w:numPr>
          <w:ilvl w:val="0"/>
          <w:numId w:val="6"/>
        </w:numPr>
      </w:pPr>
      <w:r>
        <w:rPr>
          <w:b/>
          <w:bCs/>
        </w:rPr>
        <w:t>1NF</w:t>
      </w:r>
      <w:r>
        <w:t>: Alla kolumner innehåller enkla, atomära värden.</w:t>
      </w:r>
    </w:p>
    <w:p w14:paraId="35919403" w14:textId="77777777" w:rsidR="00F868A8" w:rsidRDefault="00657FC8">
      <w:pPr>
        <w:numPr>
          <w:ilvl w:val="0"/>
          <w:numId w:val="6"/>
        </w:numPr>
      </w:pPr>
      <w:r>
        <w:rPr>
          <w:b/>
          <w:bCs/>
        </w:rPr>
        <w:t>2NF</w:t>
      </w:r>
      <w:r>
        <w:t>: Alla kolumner är fullt beroende av PaymentInvoiceId.</w:t>
      </w:r>
    </w:p>
    <w:p w14:paraId="35919404" w14:textId="77777777" w:rsidR="00F868A8" w:rsidRDefault="00657FC8">
      <w:pPr>
        <w:numPr>
          <w:ilvl w:val="0"/>
          <w:numId w:val="6"/>
        </w:numPr>
      </w:pPr>
      <w:r>
        <w:rPr>
          <w:b/>
          <w:bCs/>
        </w:rPr>
        <w:t>3NF</w:t>
      </w:r>
      <w:r>
        <w:t>: BookingId är en referens till Bookings, vilket eliminerar redundans; inga andra kolumner är beroende av varandra.</w:t>
      </w:r>
    </w:p>
    <w:p w14:paraId="35919405" w14:textId="77777777" w:rsidR="00F868A8" w:rsidRDefault="00657FC8">
      <w:r>
        <w:rPr>
          <w:noProof/>
        </w:rPr>
        <mc:AlternateContent>
          <mc:Choice Requires="wps">
            <w:drawing>
              <wp:inline distT="0" distB="0" distL="0" distR="0" wp14:anchorId="359193CC" wp14:editId="359193CD">
                <wp:extent cx="41614728" cy="1271"/>
                <wp:effectExtent l="0" t="0" r="28572" b="36829"/>
                <wp:docPr id="743605606" name="Horizontal 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8E040E1" id="Horizontal Line 4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919406" w14:textId="77777777" w:rsidR="00F868A8" w:rsidRDefault="00657FC8">
      <w:pPr>
        <w:rPr>
          <w:b/>
          <w:bCs/>
        </w:rPr>
      </w:pPr>
      <w:r>
        <w:rPr>
          <w:b/>
          <w:bCs/>
        </w:rPr>
        <w:t>Tabell 5: BookingServices</w:t>
      </w:r>
    </w:p>
    <w:p w14:paraId="35919407" w14:textId="77777777" w:rsidR="00F868A8" w:rsidRDefault="00657FC8">
      <w:r>
        <w:t>CREATE TABLE BookingServices (</w:t>
      </w:r>
    </w:p>
    <w:p w14:paraId="35919408" w14:textId="77777777" w:rsidR="00F868A8" w:rsidRDefault="00657FC8">
      <w:r>
        <w:t xml:space="preserve">    BookingServiceId INT PRIMARY KEY,</w:t>
      </w:r>
    </w:p>
    <w:p w14:paraId="35919409" w14:textId="77777777" w:rsidR="00F868A8" w:rsidRDefault="00657FC8">
      <w:r>
        <w:t xml:space="preserve">    BookingId INT FOREIGN KEY REFERENCES </w:t>
      </w:r>
      <w:proofErr w:type="gramStart"/>
      <w:r>
        <w:t>Bookings(</w:t>
      </w:r>
      <w:proofErr w:type="gramEnd"/>
      <w:r>
        <w:t>BookingId),</w:t>
      </w:r>
    </w:p>
    <w:p w14:paraId="3591940A" w14:textId="77777777" w:rsidR="00F868A8" w:rsidRDefault="00657FC8">
      <w:r>
        <w:t xml:space="preserve">    ServiceId INT FOREIGN KEY REFERENCES </w:t>
      </w:r>
      <w:proofErr w:type="gramStart"/>
      <w:r>
        <w:t>Services(</w:t>
      </w:r>
      <w:proofErr w:type="gramEnd"/>
      <w:r>
        <w:t>ServiceId),</w:t>
      </w:r>
    </w:p>
    <w:p w14:paraId="3591940B" w14:textId="77777777" w:rsidR="00F868A8" w:rsidRDefault="00657FC8">
      <w:r>
        <w:t xml:space="preserve">    Quantity INT,</w:t>
      </w:r>
    </w:p>
    <w:p w14:paraId="3591940C" w14:textId="77777777" w:rsidR="00F868A8" w:rsidRDefault="00657FC8">
      <w:r>
        <w:t xml:space="preserve">    ServiceName </w:t>
      </w:r>
      <w:proofErr w:type="gramStart"/>
      <w:r>
        <w:t>NVARCHAR(</w:t>
      </w:r>
      <w:proofErr w:type="gramEnd"/>
      <w:r>
        <w:t>100)</w:t>
      </w:r>
    </w:p>
    <w:p w14:paraId="3591940D" w14:textId="77777777" w:rsidR="00F868A8" w:rsidRDefault="00657FC8">
      <w:proofErr w:type="gramStart"/>
      <w:r>
        <w:t>);</w:t>
      </w:r>
      <w:proofErr w:type="gramEnd"/>
    </w:p>
    <w:p w14:paraId="3591940E" w14:textId="77777777" w:rsidR="00F868A8" w:rsidRDefault="00657FC8">
      <w:pPr>
        <w:numPr>
          <w:ilvl w:val="0"/>
          <w:numId w:val="7"/>
        </w:numPr>
      </w:pPr>
      <w:r>
        <w:rPr>
          <w:b/>
          <w:bCs/>
        </w:rPr>
        <w:t>1NF</w:t>
      </w:r>
      <w:r>
        <w:t>: Alla värden är atomära.</w:t>
      </w:r>
    </w:p>
    <w:p w14:paraId="3591940F" w14:textId="77777777" w:rsidR="00F868A8" w:rsidRDefault="00657FC8">
      <w:pPr>
        <w:numPr>
          <w:ilvl w:val="0"/>
          <w:numId w:val="7"/>
        </w:numPr>
      </w:pPr>
      <w:r>
        <w:rPr>
          <w:b/>
          <w:bCs/>
        </w:rPr>
        <w:t>2NF</w:t>
      </w:r>
      <w:r>
        <w:t>: Alla kolumner är fullt beroende av BookingServiceId.</w:t>
      </w:r>
    </w:p>
    <w:p w14:paraId="35919410" w14:textId="77777777" w:rsidR="00F868A8" w:rsidRDefault="00657FC8">
      <w:pPr>
        <w:numPr>
          <w:ilvl w:val="0"/>
          <w:numId w:val="7"/>
        </w:numPr>
      </w:pPr>
      <w:r>
        <w:rPr>
          <w:b/>
          <w:bCs/>
        </w:rPr>
        <w:t>3NF</w:t>
      </w:r>
      <w:r>
        <w:t>: BookingId och ServiceId är referenser, vilket förhindrar redundans.</w:t>
      </w:r>
    </w:p>
    <w:p w14:paraId="35919411" w14:textId="77777777" w:rsidR="00F868A8" w:rsidRDefault="00657FC8">
      <w:r>
        <w:rPr>
          <w:noProof/>
        </w:rPr>
        <mc:AlternateContent>
          <mc:Choice Requires="wps">
            <w:drawing>
              <wp:inline distT="0" distB="0" distL="0" distR="0" wp14:anchorId="359193CE" wp14:editId="359193CF">
                <wp:extent cx="41614728" cy="1271"/>
                <wp:effectExtent l="0" t="0" r="28572" b="36829"/>
                <wp:docPr id="475279906" name="Horizontal 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0C0EF76" id="Horizontal Line 4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919412" w14:textId="77777777" w:rsidR="00F868A8" w:rsidRDefault="00657FC8">
      <w:pPr>
        <w:rPr>
          <w:b/>
          <w:bCs/>
        </w:rPr>
      </w:pPr>
      <w:r>
        <w:rPr>
          <w:b/>
          <w:bCs/>
        </w:rPr>
        <w:lastRenderedPageBreak/>
        <w:t xml:space="preserve">Tabell 6: </w:t>
      </w:r>
      <w:r>
        <w:rPr>
          <w:b/>
          <w:bCs/>
        </w:rPr>
        <w:t>Services</w:t>
      </w:r>
    </w:p>
    <w:p w14:paraId="35919413" w14:textId="77777777" w:rsidR="00F868A8" w:rsidRDefault="00657FC8">
      <w:r>
        <w:t>CREATE TABLE Services (</w:t>
      </w:r>
    </w:p>
    <w:p w14:paraId="35919414" w14:textId="77777777" w:rsidR="00F868A8" w:rsidRDefault="00657FC8">
      <w:r>
        <w:t xml:space="preserve">    ServiceId INT PRIMARY KEY,</w:t>
      </w:r>
    </w:p>
    <w:p w14:paraId="35919415" w14:textId="77777777" w:rsidR="00F868A8" w:rsidRDefault="00657FC8">
      <w:r>
        <w:t xml:space="preserve">    Name </w:t>
      </w:r>
      <w:proofErr w:type="gramStart"/>
      <w:r>
        <w:t>NVARCHAR(</w:t>
      </w:r>
      <w:proofErr w:type="gramEnd"/>
      <w:r>
        <w:t>100),</w:t>
      </w:r>
    </w:p>
    <w:p w14:paraId="35919416" w14:textId="77777777" w:rsidR="00F868A8" w:rsidRDefault="00657FC8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35919417" w14:textId="77777777" w:rsidR="00F868A8" w:rsidRDefault="00657FC8">
      <w:r>
        <w:t xml:space="preserve">    Description </w:t>
      </w:r>
      <w:proofErr w:type="gramStart"/>
      <w:r>
        <w:t>NVARCHAR(</w:t>
      </w:r>
      <w:proofErr w:type="gramEnd"/>
      <w:r>
        <w:t>255)</w:t>
      </w:r>
    </w:p>
    <w:p w14:paraId="35919418" w14:textId="77777777" w:rsidR="00F868A8" w:rsidRDefault="00657FC8">
      <w:proofErr w:type="gramStart"/>
      <w:r>
        <w:t>);</w:t>
      </w:r>
      <w:proofErr w:type="gramEnd"/>
    </w:p>
    <w:p w14:paraId="35919419" w14:textId="77777777" w:rsidR="00F868A8" w:rsidRDefault="00657FC8">
      <w:pPr>
        <w:numPr>
          <w:ilvl w:val="0"/>
          <w:numId w:val="8"/>
        </w:numPr>
      </w:pPr>
      <w:r>
        <w:rPr>
          <w:b/>
          <w:bCs/>
        </w:rPr>
        <w:t>1NF</w:t>
      </w:r>
      <w:r>
        <w:t>: Alla kolumner innehåller atomära värden.</w:t>
      </w:r>
    </w:p>
    <w:p w14:paraId="3591941A" w14:textId="77777777" w:rsidR="00F868A8" w:rsidRDefault="00657FC8">
      <w:pPr>
        <w:numPr>
          <w:ilvl w:val="0"/>
          <w:numId w:val="8"/>
        </w:numPr>
      </w:pPr>
      <w:r>
        <w:rPr>
          <w:b/>
          <w:bCs/>
        </w:rPr>
        <w:t>2NF</w:t>
      </w:r>
      <w:r>
        <w:t>: Alla kolumner är fullt beroende av ServiceId.</w:t>
      </w:r>
    </w:p>
    <w:p w14:paraId="3591941B" w14:textId="77777777" w:rsidR="00F868A8" w:rsidRDefault="00657FC8">
      <w:pPr>
        <w:numPr>
          <w:ilvl w:val="0"/>
          <w:numId w:val="8"/>
        </w:numPr>
      </w:pPr>
      <w:r>
        <w:rPr>
          <w:b/>
          <w:bCs/>
        </w:rPr>
        <w:t>3NF</w:t>
      </w:r>
      <w:r>
        <w:t>: Ingen kolumn är beroende av någon annan icke-nyckelkolumn.</w:t>
      </w:r>
    </w:p>
    <w:p w14:paraId="3591941C" w14:textId="77777777" w:rsidR="00F868A8" w:rsidRDefault="00F868A8"/>
    <w:sectPr w:rsidR="00F868A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193D4" w14:textId="77777777" w:rsidR="00657FC8" w:rsidRDefault="00657FC8">
      <w:pPr>
        <w:spacing w:after="0" w:line="240" w:lineRule="auto"/>
      </w:pPr>
      <w:r>
        <w:separator/>
      </w:r>
    </w:p>
  </w:endnote>
  <w:endnote w:type="continuationSeparator" w:id="0">
    <w:p w14:paraId="359193D6" w14:textId="77777777" w:rsidR="00657FC8" w:rsidRDefault="0065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193D0" w14:textId="77777777" w:rsidR="00657FC8" w:rsidRDefault="00657F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9193D2" w14:textId="77777777" w:rsidR="00657FC8" w:rsidRDefault="00657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9EA"/>
    <w:multiLevelType w:val="multilevel"/>
    <w:tmpl w:val="B25E4C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E47682E"/>
    <w:multiLevelType w:val="multilevel"/>
    <w:tmpl w:val="D55A86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3FEA2C06"/>
    <w:multiLevelType w:val="multilevel"/>
    <w:tmpl w:val="525AC9E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8C85929"/>
    <w:multiLevelType w:val="multilevel"/>
    <w:tmpl w:val="60F2C31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0E06AFD"/>
    <w:multiLevelType w:val="multilevel"/>
    <w:tmpl w:val="6646F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5" w15:restartNumberingAfterBreak="0">
    <w:nsid w:val="541E4FA5"/>
    <w:multiLevelType w:val="multilevel"/>
    <w:tmpl w:val="525267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5B354031"/>
    <w:multiLevelType w:val="multilevel"/>
    <w:tmpl w:val="B1AEE92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7F106A28"/>
    <w:multiLevelType w:val="multilevel"/>
    <w:tmpl w:val="A6B608F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52466381">
    <w:abstractNumId w:val="1"/>
  </w:num>
  <w:num w:numId="2" w16cid:durableId="2048682136">
    <w:abstractNumId w:val="4"/>
  </w:num>
  <w:num w:numId="3" w16cid:durableId="205720253">
    <w:abstractNumId w:val="6"/>
  </w:num>
  <w:num w:numId="4" w16cid:durableId="505633724">
    <w:abstractNumId w:val="0"/>
  </w:num>
  <w:num w:numId="5" w16cid:durableId="2041710221">
    <w:abstractNumId w:val="2"/>
  </w:num>
  <w:num w:numId="6" w16cid:durableId="1854103678">
    <w:abstractNumId w:val="7"/>
  </w:num>
  <w:num w:numId="7" w16cid:durableId="1252663521">
    <w:abstractNumId w:val="3"/>
  </w:num>
  <w:num w:numId="8" w16cid:durableId="1559626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868A8"/>
    <w:rsid w:val="00604000"/>
    <w:rsid w:val="00657FC8"/>
    <w:rsid w:val="00F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193C4"/>
  <w15:docId w15:val="{8DC45DF6-EE94-47D0-98EE-C2C4EDF1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SE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luxmi palma</dc:creator>
  <dc:description/>
  <cp:lastModifiedBy>luxmi palma</cp:lastModifiedBy>
  <cp:revision>2</cp:revision>
  <dcterms:created xsi:type="dcterms:W3CDTF">2024-12-29T13:34:00Z</dcterms:created>
  <dcterms:modified xsi:type="dcterms:W3CDTF">2024-12-29T13:34:00Z</dcterms:modified>
</cp:coreProperties>
</file>